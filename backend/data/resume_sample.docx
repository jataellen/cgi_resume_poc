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52168559" w14:textId="652F89DF" w:rsidR="00C5099F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28451E">
      <w:pPr>
        <w:pStyle w:val="BodyText"/>
        <w:jc w:val="both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1F078C3B" w:rsidR="00467A5F" w:rsidRPr="00372BFD" w:rsidRDefault="00411178" w:rsidP="00372BFD">
      <w:pPr>
        <w:pStyle w:val="CV-Sub-title"/>
      </w:pPr>
      <w:r>
        <w:t>{</w:t>
      </w:r>
      <w:proofErr w:type="spellStart"/>
      <w:r>
        <w:t>begin_cgi_</w:t>
      </w:r>
      <w:proofErr w:type="gramStart"/>
      <w:r>
        <w:t>exp</w:t>
      </w:r>
      <w:proofErr w:type="spellEnd"/>
      <w:r>
        <w:t>}{</w:t>
      </w:r>
      <w:proofErr w:type="spellStart"/>
      <w:proofErr w:type="gramEnd"/>
      <w:r w:rsidR="005A4370">
        <w:t>cgi_</w:t>
      </w:r>
      <w:r w:rsidR="00B7548B">
        <w:t>client_or_</w:t>
      </w:r>
      <w:r>
        <w:t>sector</w:t>
      </w:r>
      <w:proofErr w:type="spellEnd"/>
      <w:r>
        <w:t>}</w:t>
      </w:r>
      <w:r w:rsidR="00467A5F" w:rsidRPr="00372BFD">
        <w:t xml:space="preserve">, </w:t>
      </w:r>
      <w:r w:rsidR="00BC56E0">
        <w:t>{</w:t>
      </w:r>
      <w:proofErr w:type="spellStart"/>
      <w:r w:rsidR="005A4370">
        <w:t>cgi_</w:t>
      </w:r>
      <w:r w:rsidR="00B7548B">
        <w:t>position</w:t>
      </w:r>
      <w:r w:rsidR="00BC56E0">
        <w:t>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5A4370">
        <w:t>cgi_</w:t>
      </w:r>
      <w:r w:rsidR="001E7BEC">
        <w:t>start_date</w:t>
      </w:r>
      <w:proofErr w:type="spellEnd"/>
      <w:r w:rsidR="001E7BEC">
        <w:t>} to {</w:t>
      </w:r>
      <w:proofErr w:type="spellStart"/>
      <w:r w:rsidR="005A4370">
        <w:t>cgi_</w:t>
      </w:r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145370BE" w14:textId="77777777" w:rsidR="00B7548B" w:rsidRPr="006B1247" w:rsidRDefault="00BC56E0" w:rsidP="007859B5">
      <w:pPr>
        <w:pStyle w:val="BodyText"/>
      </w:pPr>
      <w:r w:rsidRPr="006B1247">
        <w:t>{</w:t>
      </w:r>
      <w:proofErr w:type="spellStart"/>
      <w:r w:rsidR="005A4370" w:rsidRPr="006B1247">
        <w:t>cgi_</w:t>
      </w:r>
      <w:r w:rsidR="00583361" w:rsidRPr="006B1247">
        <w:t>responsibilities</w:t>
      </w:r>
      <w:proofErr w:type="spellEnd"/>
      <w:r w:rsidRPr="006B1247">
        <w:t>}</w:t>
      </w:r>
    </w:p>
    <w:p w14:paraId="08399787" w14:textId="14CD3DD5" w:rsidR="00467A5F" w:rsidRPr="00B13664" w:rsidRDefault="00FF0209" w:rsidP="005B2141">
      <w:pPr>
        <w:pStyle w:val="BodyText"/>
        <w:rPr>
          <w:lang w:val="en-CA"/>
        </w:rPr>
      </w:pPr>
      <w:r>
        <w:rPr>
          <w:lang w:val="en-CA"/>
        </w:rPr>
        <w:t xml:space="preserve">Technologies: </w:t>
      </w:r>
      <w:r w:rsidR="00B7548B">
        <w:rPr>
          <w:lang w:val="en-CA"/>
        </w:rPr>
        <w:t>{</w:t>
      </w:r>
      <w:proofErr w:type="spellStart"/>
      <w:r w:rsidR="00B7548B">
        <w:rPr>
          <w:lang w:val="en-CA"/>
        </w:rPr>
        <w:t>cgi_</w:t>
      </w:r>
      <w:proofErr w:type="gramStart"/>
      <w:r w:rsidR="00B7548B">
        <w:rPr>
          <w:lang w:val="en-CA"/>
        </w:rPr>
        <w:t>technologies</w:t>
      </w:r>
      <w:proofErr w:type="spellEnd"/>
      <w:r w:rsidR="00B7548B"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proofErr w:type="gramEnd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 xml:space="preserve">Other </w:t>
      </w:r>
      <w:proofErr w:type="gramStart"/>
      <w:r>
        <w:t>experience</w:t>
      </w:r>
      <w:proofErr w:type="gramEnd"/>
    </w:p>
    <w:p w14:paraId="70BD1E0B" w14:textId="2C0599DC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</w:t>
      </w:r>
      <w:proofErr w:type="gramStart"/>
      <w:r>
        <w:t>exp</w:t>
      </w:r>
      <w:proofErr w:type="spellEnd"/>
      <w:r>
        <w:t>}{</w:t>
      </w:r>
      <w:proofErr w:type="gramEnd"/>
      <w:r>
        <w:t>company}</w:t>
      </w:r>
      <w:r w:rsidR="00467A5F" w:rsidRPr="00B13664">
        <w:t xml:space="preserve">, </w:t>
      </w:r>
      <w:r>
        <w:t>{</w:t>
      </w:r>
      <w:proofErr w:type="spellStart"/>
      <w:r w:rsidR="00421049">
        <w:t>position</w:t>
      </w:r>
      <w:r>
        <w:t>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5F5C2DB4" w14:textId="2C2A80A8" w:rsidR="003B0732" w:rsidRPr="006B1247" w:rsidRDefault="003B0732" w:rsidP="003B0732">
      <w:pPr>
        <w:pStyle w:val="BodyText"/>
      </w:pPr>
      <w:r w:rsidRPr="006B1247">
        <w:t>{responsibilities}</w:t>
      </w:r>
    </w:p>
    <w:p w14:paraId="6E522F39" w14:textId="6236796A" w:rsidR="003B0732" w:rsidRPr="00B13664" w:rsidRDefault="003B0732" w:rsidP="003B0732">
      <w:pPr>
        <w:pStyle w:val="BodyText"/>
        <w:rPr>
          <w:lang w:val="en-CA"/>
        </w:rPr>
      </w:pPr>
      <w:r>
        <w:rPr>
          <w:lang w:val="en-CA"/>
        </w:rPr>
        <w:t>Technologies: {technologies}{</w:t>
      </w:r>
      <w:proofErr w:type="spellStart"/>
      <w:r>
        <w:rPr>
          <w:lang w:val="en-CA"/>
        </w:rPr>
        <w:t>end_other_exp</w:t>
      </w:r>
      <w:proofErr w:type="spellEnd"/>
      <w:r>
        <w:rPr>
          <w:lang w:val="en-CA"/>
        </w:rP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proofErr w:type="gramStart"/>
      <w:r w:rsidRPr="00B13664">
        <w:t>Trainings</w:t>
      </w:r>
      <w:proofErr w:type="gramEnd"/>
      <w:r w:rsidRPr="00B13664">
        <w:t xml:space="preserve">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AA4A2" w14:textId="77777777" w:rsidR="00DC111A" w:rsidRDefault="00DC111A" w:rsidP="0068333A">
      <w:pPr>
        <w:spacing w:after="0" w:line="240" w:lineRule="auto"/>
      </w:pPr>
      <w:r>
        <w:separator/>
      </w:r>
    </w:p>
    <w:p w14:paraId="174AC58D" w14:textId="77777777" w:rsidR="00DC111A" w:rsidRDefault="00DC111A"/>
  </w:endnote>
  <w:endnote w:type="continuationSeparator" w:id="0">
    <w:p w14:paraId="77D52A3E" w14:textId="77777777" w:rsidR="00DC111A" w:rsidRDefault="00DC111A" w:rsidP="0068333A">
      <w:pPr>
        <w:spacing w:after="0" w:line="240" w:lineRule="auto"/>
      </w:pPr>
      <w:r>
        <w:continuationSeparator/>
      </w:r>
    </w:p>
    <w:p w14:paraId="47C288AE" w14:textId="77777777" w:rsidR="00DC111A" w:rsidRDefault="00DC11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71B0" w14:textId="6D7C80FD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bookmarkStart w:id="1" w:name="_Hlk56522454"/>
    <w:bookmarkStart w:id="2" w:name="_Hlk56522455"/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28451E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23B81D9D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28451E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23000" w14:textId="77777777" w:rsidR="00DC111A" w:rsidRDefault="00DC111A" w:rsidP="0068333A">
      <w:pPr>
        <w:spacing w:after="0" w:line="240" w:lineRule="auto"/>
      </w:pPr>
      <w:r>
        <w:separator/>
      </w:r>
    </w:p>
    <w:p w14:paraId="22784D4A" w14:textId="77777777" w:rsidR="00DC111A" w:rsidRDefault="00DC111A"/>
  </w:footnote>
  <w:footnote w:type="continuationSeparator" w:id="0">
    <w:p w14:paraId="4FDA48A7" w14:textId="77777777" w:rsidR="00DC111A" w:rsidRDefault="00DC111A" w:rsidP="0068333A">
      <w:pPr>
        <w:spacing w:after="0" w:line="240" w:lineRule="auto"/>
      </w:pPr>
      <w:r>
        <w:continuationSeparator/>
      </w:r>
    </w:p>
    <w:p w14:paraId="04220E35" w14:textId="77777777" w:rsidR="00DC111A" w:rsidRDefault="00DC11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83E"/>
    <w:multiLevelType w:val="hybridMultilevel"/>
    <w:tmpl w:val="F44C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4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20"/>
  </w:num>
  <w:num w:numId="5" w16cid:durableId="627399347">
    <w:abstractNumId w:val="13"/>
  </w:num>
  <w:num w:numId="6" w16cid:durableId="1487236675">
    <w:abstractNumId w:val="17"/>
  </w:num>
  <w:num w:numId="7" w16cid:durableId="875846071">
    <w:abstractNumId w:val="18"/>
  </w:num>
  <w:num w:numId="8" w16cid:durableId="480002229">
    <w:abstractNumId w:val="5"/>
  </w:num>
  <w:num w:numId="9" w16cid:durableId="956715362">
    <w:abstractNumId w:val="8"/>
  </w:num>
  <w:num w:numId="10" w16cid:durableId="1001080091">
    <w:abstractNumId w:val="19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1"/>
  </w:num>
  <w:num w:numId="15" w16cid:durableId="1722167870">
    <w:abstractNumId w:val="4"/>
  </w:num>
  <w:num w:numId="16" w16cid:durableId="1139491526">
    <w:abstractNumId w:val="15"/>
  </w:num>
  <w:num w:numId="17" w16cid:durableId="1777170278">
    <w:abstractNumId w:val="16"/>
  </w:num>
  <w:num w:numId="18" w16cid:durableId="886332579">
    <w:abstractNumId w:val="10"/>
  </w:num>
  <w:num w:numId="19" w16cid:durableId="655720379">
    <w:abstractNumId w:val="9"/>
  </w:num>
  <w:num w:numId="20" w16cid:durableId="1804614216">
    <w:abstractNumId w:val="12"/>
  </w:num>
  <w:num w:numId="21" w16cid:durableId="1352490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05204"/>
    <w:rsid w:val="00016CDC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31F9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47AD9"/>
    <w:rsid w:val="00251057"/>
    <w:rsid w:val="00257EBE"/>
    <w:rsid w:val="00263ED4"/>
    <w:rsid w:val="00282121"/>
    <w:rsid w:val="0028451E"/>
    <w:rsid w:val="0028459D"/>
    <w:rsid w:val="00284E3C"/>
    <w:rsid w:val="00292A9B"/>
    <w:rsid w:val="002A0732"/>
    <w:rsid w:val="002B6889"/>
    <w:rsid w:val="002B69B8"/>
    <w:rsid w:val="002B7297"/>
    <w:rsid w:val="002C145B"/>
    <w:rsid w:val="002C1ADE"/>
    <w:rsid w:val="002C7DCD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0732"/>
    <w:rsid w:val="003B247D"/>
    <w:rsid w:val="003B25EC"/>
    <w:rsid w:val="003B4E8B"/>
    <w:rsid w:val="003B74AF"/>
    <w:rsid w:val="003C3D02"/>
    <w:rsid w:val="003C6FE5"/>
    <w:rsid w:val="003D1E9C"/>
    <w:rsid w:val="003D3752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1049"/>
    <w:rsid w:val="00422272"/>
    <w:rsid w:val="0042386C"/>
    <w:rsid w:val="00442DA6"/>
    <w:rsid w:val="00446B37"/>
    <w:rsid w:val="004549F9"/>
    <w:rsid w:val="004560AC"/>
    <w:rsid w:val="004577F9"/>
    <w:rsid w:val="00462221"/>
    <w:rsid w:val="00466BAA"/>
    <w:rsid w:val="00467A5F"/>
    <w:rsid w:val="00471390"/>
    <w:rsid w:val="00472D87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20D86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9296C"/>
    <w:rsid w:val="005A4370"/>
    <w:rsid w:val="005B2141"/>
    <w:rsid w:val="005B5A5F"/>
    <w:rsid w:val="005B5BC1"/>
    <w:rsid w:val="005B6ECD"/>
    <w:rsid w:val="005C2EF1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17F1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1247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3A87"/>
    <w:rsid w:val="00716F9C"/>
    <w:rsid w:val="00734276"/>
    <w:rsid w:val="0073443F"/>
    <w:rsid w:val="00735551"/>
    <w:rsid w:val="007378F3"/>
    <w:rsid w:val="00737DF5"/>
    <w:rsid w:val="00772756"/>
    <w:rsid w:val="007859B5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12A6"/>
    <w:rsid w:val="0080237E"/>
    <w:rsid w:val="00805BD5"/>
    <w:rsid w:val="00825C40"/>
    <w:rsid w:val="00832B51"/>
    <w:rsid w:val="00843326"/>
    <w:rsid w:val="00847FB9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07B0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B5C09"/>
    <w:rsid w:val="009C0206"/>
    <w:rsid w:val="009C129B"/>
    <w:rsid w:val="009C52EC"/>
    <w:rsid w:val="009C7204"/>
    <w:rsid w:val="009D01BD"/>
    <w:rsid w:val="009D07A0"/>
    <w:rsid w:val="009D1AAB"/>
    <w:rsid w:val="009E4343"/>
    <w:rsid w:val="009F1747"/>
    <w:rsid w:val="009F216A"/>
    <w:rsid w:val="009F2D33"/>
    <w:rsid w:val="00A0337C"/>
    <w:rsid w:val="00A2613C"/>
    <w:rsid w:val="00A31255"/>
    <w:rsid w:val="00A422C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E1224"/>
    <w:rsid w:val="00AF0326"/>
    <w:rsid w:val="00B120C3"/>
    <w:rsid w:val="00B124D6"/>
    <w:rsid w:val="00B13664"/>
    <w:rsid w:val="00B13FB5"/>
    <w:rsid w:val="00B16603"/>
    <w:rsid w:val="00B204C9"/>
    <w:rsid w:val="00B2457E"/>
    <w:rsid w:val="00B2476A"/>
    <w:rsid w:val="00B358DB"/>
    <w:rsid w:val="00B417EB"/>
    <w:rsid w:val="00B45A46"/>
    <w:rsid w:val="00B5311E"/>
    <w:rsid w:val="00B548E0"/>
    <w:rsid w:val="00B60099"/>
    <w:rsid w:val="00B61C8E"/>
    <w:rsid w:val="00B64719"/>
    <w:rsid w:val="00B6673C"/>
    <w:rsid w:val="00B7548B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099F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D6F17"/>
    <w:rsid w:val="00CE6BF2"/>
    <w:rsid w:val="00CF474C"/>
    <w:rsid w:val="00CF69C0"/>
    <w:rsid w:val="00D02B56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16B2"/>
    <w:rsid w:val="00D963E3"/>
    <w:rsid w:val="00DB2169"/>
    <w:rsid w:val="00DB269E"/>
    <w:rsid w:val="00DB489F"/>
    <w:rsid w:val="00DB622A"/>
    <w:rsid w:val="00DC111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209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customXml/itemProps3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89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Chopra, Simran</cp:lastModifiedBy>
  <cp:revision>38</cp:revision>
  <cp:lastPrinted>2022-12-16T19:02:00Z</cp:lastPrinted>
  <dcterms:created xsi:type="dcterms:W3CDTF">2025-03-10T14:41:00Z</dcterms:created>
  <dcterms:modified xsi:type="dcterms:W3CDTF">2025-05-16T13:39:00Z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