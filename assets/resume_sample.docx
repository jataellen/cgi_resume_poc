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755977F4" w14:textId="0C3C7CA1" w:rsidR="001648FB" w:rsidRPr="00172EF4" w:rsidRDefault="00313518" w:rsidP="002379D1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C365A0">
      <w:pPr>
        <w:pStyle w:val="BodyText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00528927" w:rsidR="00467A5F" w:rsidRPr="00372BFD" w:rsidRDefault="00411178" w:rsidP="00372BFD">
      <w:pPr>
        <w:pStyle w:val="CV-Sub-title"/>
      </w:pPr>
      <w:r>
        <w:t>{</w:t>
      </w:r>
      <w:proofErr w:type="spellStart"/>
      <w:r>
        <w:t>begin_cgi_exp</w:t>
      </w:r>
      <w:proofErr w:type="spellEnd"/>
      <w:r>
        <w:t>}{sector}</w:t>
      </w:r>
      <w:r w:rsidR="00467A5F" w:rsidRPr="00372BFD">
        <w:t xml:space="preserve">, </w:t>
      </w:r>
      <w:r w:rsidR="00BC56E0">
        <w:t>{</w:t>
      </w:r>
      <w:proofErr w:type="spellStart"/>
      <w:r w:rsidR="00BC56E0">
        <w:t>job_title</w:t>
      </w:r>
      <w:proofErr w:type="spellEnd"/>
      <w:r w:rsidR="00BC56E0">
        <w:t>}</w:t>
      </w:r>
      <w:r w:rsidR="00467A5F" w:rsidRPr="00372BFD">
        <w:t xml:space="preserve"> (</w:t>
      </w:r>
      <w:r w:rsidR="00BC56E0">
        <w:t>{</w:t>
      </w:r>
      <w:proofErr w:type="spellStart"/>
      <w:r w:rsidR="001E7BEC">
        <w:t>start_date</w:t>
      </w:r>
      <w:proofErr w:type="spellEnd"/>
      <w:r w:rsidR="001E7BEC">
        <w:t>} to {</w:t>
      </w:r>
      <w:proofErr w:type="spellStart"/>
      <w:r w:rsidR="001E7BEC">
        <w:t>end_date</w:t>
      </w:r>
      <w:proofErr w:type="spellEnd"/>
      <w:r w:rsidR="001E7BEC">
        <w:t>}</w:t>
      </w:r>
      <w:r w:rsidR="00467A5F" w:rsidRPr="00372BFD">
        <w:t>)</w:t>
      </w:r>
    </w:p>
    <w:p w14:paraId="08399787" w14:textId="23B687C7" w:rsidR="00467A5F" w:rsidRPr="00B13664" w:rsidRDefault="00BC56E0" w:rsidP="005B2141">
      <w:pPr>
        <w:pStyle w:val="BodyText"/>
        <w:rPr>
          <w:lang w:val="en-CA"/>
        </w:rPr>
      </w:pPr>
      <w:r>
        <w:rPr>
          <w:lang w:val="en-CA"/>
        </w:rPr>
        <w:t>{</w:t>
      </w:r>
      <w:r w:rsidR="00583361">
        <w:rPr>
          <w:lang w:val="en-CA"/>
        </w:rPr>
        <w:t>responsibilities</w:t>
      </w:r>
      <w:r>
        <w:rPr>
          <w:lang w:val="en-CA"/>
        </w:rPr>
        <w:t>}</w:t>
      </w:r>
      <w:r w:rsidR="00411178">
        <w:rPr>
          <w:lang w:val="en-CA"/>
        </w:rPr>
        <w:t>{</w:t>
      </w:r>
      <w:proofErr w:type="spellStart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>Other experience</w:t>
      </w:r>
    </w:p>
    <w:p w14:paraId="70BD1E0B" w14:textId="0B923F8B" w:rsidR="00467A5F" w:rsidRPr="00B13664" w:rsidRDefault="005C62A4" w:rsidP="007E2864">
      <w:pPr>
        <w:pStyle w:val="CV-Sub-title"/>
      </w:pPr>
      <w:r>
        <w:t>{</w:t>
      </w:r>
      <w:proofErr w:type="spellStart"/>
      <w:r>
        <w:t>begin_other_exp</w:t>
      </w:r>
      <w:proofErr w:type="spellEnd"/>
      <w:r>
        <w:t>}{company}</w:t>
      </w:r>
      <w:r w:rsidR="00467A5F" w:rsidRPr="00B13664">
        <w:t xml:space="preserve">, </w:t>
      </w:r>
      <w:r>
        <w:t>{</w:t>
      </w:r>
      <w:proofErr w:type="spellStart"/>
      <w:r>
        <w:t>job_title</w:t>
      </w:r>
      <w:proofErr w:type="spellEnd"/>
      <w:r>
        <w:t>}</w:t>
      </w:r>
      <w:r w:rsidR="00467A5F" w:rsidRPr="00B13664">
        <w:t xml:space="preserve"> (</w:t>
      </w:r>
      <w:r>
        <w:t>{</w:t>
      </w:r>
      <w:proofErr w:type="spellStart"/>
      <w:r>
        <w:t>start_date</w:t>
      </w:r>
      <w:proofErr w:type="spellEnd"/>
      <w:r>
        <w:t>}</w:t>
      </w:r>
      <w:r w:rsidR="00467A5F" w:rsidRPr="00B13664">
        <w:t xml:space="preserve"> to</w:t>
      </w:r>
      <w:r>
        <w:t xml:space="preserve"> {</w:t>
      </w:r>
      <w:proofErr w:type="spellStart"/>
      <w:r>
        <w:t>end_date</w:t>
      </w:r>
      <w:proofErr w:type="spellEnd"/>
      <w:r>
        <w:t>}</w:t>
      </w:r>
      <w:r w:rsidR="00467A5F" w:rsidRPr="00B13664">
        <w:t>)</w:t>
      </w:r>
    </w:p>
    <w:p w14:paraId="6D9E49B0" w14:textId="7032C7BC" w:rsidR="003B247D" w:rsidRPr="00C34D79" w:rsidRDefault="005C62A4" w:rsidP="00C34D79">
      <w:pPr>
        <w:pStyle w:val="ListBullet1"/>
        <w:numPr>
          <w:ilvl w:val="0"/>
          <w:numId w:val="0"/>
        </w:numPr>
        <w:ind w:left="360" w:hanging="360"/>
      </w:pPr>
      <w:r>
        <w:t>{responsibilities}{</w:t>
      </w:r>
      <w:proofErr w:type="spellStart"/>
      <w:r>
        <w:t>end_other_exp</w:t>
      </w:r>
      <w:proofErr w:type="spellEnd"/>
      <w:r>
        <w:t>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proofErr w:type="spellStart"/>
      <w:r w:rsidR="00735551">
        <w:rPr>
          <w:lang w:val="en-CA"/>
        </w:rPr>
        <w:t>education_entry</w:t>
      </w:r>
      <w:proofErr w:type="spellEnd"/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r w:rsidRPr="00B13664">
        <w:t>Trainings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</w:t>
            </w:r>
            <w:proofErr w:type="spellStart"/>
            <w:r>
              <w:t>tech_specs</w:t>
            </w:r>
            <w:proofErr w:type="spellEnd"/>
            <w:r>
              <w:t>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09E7D21D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11E3D079" w14:textId="1E83FA1E" w:rsidR="008F7020" w:rsidRPr="007E2864" w:rsidRDefault="00657D19" w:rsidP="004549F9">
            <w:pPr>
              <w:pStyle w:val="ListBullet1"/>
            </w:pPr>
            <w:r>
              <w:t>{environment}</w:t>
            </w:r>
          </w:p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</w:t>
            </w:r>
            <w:proofErr w:type="spellStart"/>
            <w:r>
              <w:t>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application_knowledge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it_disciplines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industry_knowledge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other_relevant_skills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6E8B3" w14:textId="77777777" w:rsidR="009F216A" w:rsidRDefault="009F216A" w:rsidP="0068333A">
      <w:pPr>
        <w:spacing w:after="0" w:line="240" w:lineRule="auto"/>
      </w:pPr>
      <w:r>
        <w:separator/>
      </w:r>
    </w:p>
    <w:p w14:paraId="3E8A28A4" w14:textId="77777777" w:rsidR="009F216A" w:rsidRDefault="009F216A"/>
  </w:endnote>
  <w:endnote w:type="continuationSeparator" w:id="0">
    <w:p w14:paraId="79A5475D" w14:textId="77777777" w:rsidR="009F216A" w:rsidRDefault="009F216A" w:rsidP="0068333A">
      <w:pPr>
        <w:spacing w:after="0" w:line="240" w:lineRule="auto"/>
      </w:pPr>
      <w:r>
        <w:continuationSeparator/>
      </w:r>
    </w:p>
    <w:p w14:paraId="54AFC3D4" w14:textId="77777777" w:rsidR="009F216A" w:rsidRDefault="009F2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56522454"/>
  <w:bookmarkStart w:id="2" w:name="_Hlk56522455"/>
  <w:p w14:paraId="4DDC71B0" w14:textId="0B3C48FF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2379D1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6970EB49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2379D1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2B22D" w14:textId="77777777" w:rsidR="009F216A" w:rsidRDefault="009F216A" w:rsidP="0068333A">
      <w:pPr>
        <w:spacing w:after="0" w:line="240" w:lineRule="auto"/>
      </w:pPr>
      <w:r>
        <w:separator/>
      </w:r>
    </w:p>
    <w:p w14:paraId="322A1874" w14:textId="77777777" w:rsidR="009F216A" w:rsidRDefault="009F216A"/>
  </w:footnote>
  <w:footnote w:type="continuationSeparator" w:id="0">
    <w:p w14:paraId="4E7B8F76" w14:textId="77777777" w:rsidR="009F216A" w:rsidRDefault="009F216A" w:rsidP="0068333A">
      <w:pPr>
        <w:spacing w:after="0" w:line="240" w:lineRule="auto"/>
      </w:pPr>
      <w:r>
        <w:continuationSeparator/>
      </w:r>
    </w:p>
    <w:p w14:paraId="753B8598" w14:textId="77777777" w:rsidR="009F216A" w:rsidRDefault="009F21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4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3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19"/>
  </w:num>
  <w:num w:numId="5" w16cid:durableId="627399347">
    <w:abstractNumId w:val="12"/>
  </w:num>
  <w:num w:numId="6" w16cid:durableId="1487236675">
    <w:abstractNumId w:val="16"/>
  </w:num>
  <w:num w:numId="7" w16cid:durableId="875846071">
    <w:abstractNumId w:val="17"/>
  </w:num>
  <w:num w:numId="8" w16cid:durableId="480002229">
    <w:abstractNumId w:val="5"/>
  </w:num>
  <w:num w:numId="9" w16cid:durableId="956715362">
    <w:abstractNumId w:val="7"/>
  </w:num>
  <w:num w:numId="10" w16cid:durableId="1001080091">
    <w:abstractNumId w:val="18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0"/>
  </w:num>
  <w:num w:numId="15" w16cid:durableId="1722167870">
    <w:abstractNumId w:val="4"/>
  </w:num>
  <w:num w:numId="16" w16cid:durableId="1139491526">
    <w:abstractNumId w:val="14"/>
  </w:num>
  <w:num w:numId="17" w16cid:durableId="1777170278">
    <w:abstractNumId w:val="15"/>
  </w:num>
  <w:num w:numId="18" w16cid:durableId="886332579">
    <w:abstractNumId w:val="9"/>
  </w:num>
  <w:num w:numId="19" w16cid:durableId="655720379">
    <w:abstractNumId w:val="8"/>
  </w:num>
  <w:num w:numId="20" w16cid:durableId="18046142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379D1"/>
    <w:rsid w:val="00251057"/>
    <w:rsid w:val="00263ED4"/>
    <w:rsid w:val="00282121"/>
    <w:rsid w:val="0028459D"/>
    <w:rsid w:val="00284E3C"/>
    <w:rsid w:val="00292A9B"/>
    <w:rsid w:val="002A0732"/>
    <w:rsid w:val="002B6889"/>
    <w:rsid w:val="002B69B8"/>
    <w:rsid w:val="002B7297"/>
    <w:rsid w:val="002C1ADE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247D"/>
    <w:rsid w:val="003B25EC"/>
    <w:rsid w:val="003B4E8B"/>
    <w:rsid w:val="003B74AF"/>
    <w:rsid w:val="003C3D02"/>
    <w:rsid w:val="003D1E9C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2272"/>
    <w:rsid w:val="0042386C"/>
    <w:rsid w:val="00442DA6"/>
    <w:rsid w:val="004549F9"/>
    <w:rsid w:val="004560AC"/>
    <w:rsid w:val="004577F9"/>
    <w:rsid w:val="00462221"/>
    <w:rsid w:val="00466BAA"/>
    <w:rsid w:val="00467A5F"/>
    <w:rsid w:val="00471390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37A22"/>
    <w:rsid w:val="00541CD4"/>
    <w:rsid w:val="005577A9"/>
    <w:rsid w:val="0056547E"/>
    <w:rsid w:val="00574A2D"/>
    <w:rsid w:val="00574CAE"/>
    <w:rsid w:val="00580BF2"/>
    <w:rsid w:val="00583361"/>
    <w:rsid w:val="00583BBB"/>
    <w:rsid w:val="005922D6"/>
    <w:rsid w:val="005B2141"/>
    <w:rsid w:val="005B5A5F"/>
    <w:rsid w:val="005B5BC1"/>
    <w:rsid w:val="005B6ECD"/>
    <w:rsid w:val="005C451C"/>
    <w:rsid w:val="005C62A4"/>
    <w:rsid w:val="005C6D6B"/>
    <w:rsid w:val="005D14CB"/>
    <w:rsid w:val="005D63D7"/>
    <w:rsid w:val="005E05EA"/>
    <w:rsid w:val="005F32AA"/>
    <w:rsid w:val="00620863"/>
    <w:rsid w:val="0062312C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4B56"/>
    <w:rsid w:val="006B5F34"/>
    <w:rsid w:val="006B7886"/>
    <w:rsid w:val="006C27A5"/>
    <w:rsid w:val="006C39FE"/>
    <w:rsid w:val="006C735A"/>
    <w:rsid w:val="006E49BB"/>
    <w:rsid w:val="006E5F08"/>
    <w:rsid w:val="007101AB"/>
    <w:rsid w:val="00716F9C"/>
    <w:rsid w:val="00734276"/>
    <w:rsid w:val="0073443F"/>
    <w:rsid w:val="00735551"/>
    <w:rsid w:val="007378F3"/>
    <w:rsid w:val="00737DF5"/>
    <w:rsid w:val="00772756"/>
    <w:rsid w:val="00787C72"/>
    <w:rsid w:val="00790373"/>
    <w:rsid w:val="00791911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237E"/>
    <w:rsid w:val="00805BD5"/>
    <w:rsid w:val="00825C40"/>
    <w:rsid w:val="00832B51"/>
    <w:rsid w:val="00843326"/>
    <w:rsid w:val="00852EAD"/>
    <w:rsid w:val="008537F2"/>
    <w:rsid w:val="0085397C"/>
    <w:rsid w:val="00861ACE"/>
    <w:rsid w:val="00862723"/>
    <w:rsid w:val="00862DF1"/>
    <w:rsid w:val="0088056F"/>
    <w:rsid w:val="008A1B7B"/>
    <w:rsid w:val="008A1F34"/>
    <w:rsid w:val="008A47C4"/>
    <w:rsid w:val="008A5F14"/>
    <w:rsid w:val="008B7D9C"/>
    <w:rsid w:val="008C11AB"/>
    <w:rsid w:val="008C3C5D"/>
    <w:rsid w:val="008D69C8"/>
    <w:rsid w:val="008E6E3F"/>
    <w:rsid w:val="008F44FC"/>
    <w:rsid w:val="008F7020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C0206"/>
    <w:rsid w:val="009C7204"/>
    <w:rsid w:val="009D01BD"/>
    <w:rsid w:val="009D07A0"/>
    <w:rsid w:val="009D1AAB"/>
    <w:rsid w:val="009E4343"/>
    <w:rsid w:val="009F216A"/>
    <w:rsid w:val="009F2D33"/>
    <w:rsid w:val="00A0337C"/>
    <w:rsid w:val="00A2613C"/>
    <w:rsid w:val="00A3125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F0326"/>
    <w:rsid w:val="00B120C3"/>
    <w:rsid w:val="00B124D6"/>
    <w:rsid w:val="00B13664"/>
    <w:rsid w:val="00B13FB5"/>
    <w:rsid w:val="00B16603"/>
    <w:rsid w:val="00B204C9"/>
    <w:rsid w:val="00B2476A"/>
    <w:rsid w:val="00B358DB"/>
    <w:rsid w:val="00B417EB"/>
    <w:rsid w:val="00B45A46"/>
    <w:rsid w:val="00B5311E"/>
    <w:rsid w:val="00B60099"/>
    <w:rsid w:val="00B61C8E"/>
    <w:rsid w:val="00B64719"/>
    <w:rsid w:val="00B6673C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C01CA5"/>
    <w:rsid w:val="00C04AED"/>
    <w:rsid w:val="00C118FA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5B0F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E6BF2"/>
    <w:rsid w:val="00CF474C"/>
    <w:rsid w:val="00CF69C0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63E3"/>
    <w:rsid w:val="00DB2169"/>
    <w:rsid w:val="00DB269E"/>
    <w:rsid w:val="00DB489F"/>
    <w:rsid w:val="00DB622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44366"/>
    <w:rsid w:val="00F47BF0"/>
    <w:rsid w:val="00F609D0"/>
    <w:rsid w:val="00F67AF9"/>
    <w:rsid w:val="00F71C37"/>
    <w:rsid w:val="00F75742"/>
    <w:rsid w:val="00F95085"/>
    <w:rsid w:val="00F95191"/>
    <w:rsid w:val="00FA13A5"/>
    <w:rsid w:val="00FA74C9"/>
    <w:rsid w:val="00FB691D"/>
    <w:rsid w:val="00FC3742"/>
    <w:rsid w:val="00FD6066"/>
    <w:rsid w:val="00FE3988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customXml/itemProps3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68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MacCabe, Jata</cp:lastModifiedBy>
  <cp:revision>22</cp:revision>
  <cp:lastPrinted>2022-12-16T19:02:00Z</cp:lastPrinted>
  <dcterms:created xsi:type="dcterms:W3CDTF">2025-03-10T14:41:00Z</dcterms:created>
  <dcterms:modified xsi:type="dcterms:W3CDTF">2025-04-09T18:46:00Z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