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4DACB2F0" w14:textId="462A44D3" w:rsidR="004C6D2F" w:rsidRDefault="00313518" w:rsidP="004C6D2F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755977F4" w14:textId="77777777" w:rsidR="001648FB" w:rsidRPr="00172EF4" w:rsidRDefault="001648FB" w:rsidP="004C6D2F">
      <w:pPr>
        <w:pStyle w:val="BodyText"/>
        <w:rPr>
          <w:lang w:val="en-CA"/>
        </w:rPr>
      </w:pP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C365A0">
      <w:pPr>
        <w:pStyle w:val="BodyText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08399787" w14:textId="5AAD9B48" w:rsidR="00467A5F" w:rsidRPr="00B13664" w:rsidRDefault="005E05EA" w:rsidP="005B2141">
      <w:pPr>
        <w:pStyle w:val="BodyText"/>
        <w:rPr>
          <w:lang w:val="en-CA"/>
        </w:rPr>
      </w:pPr>
      <w:r w:rsidRPr="005E05EA">
        <w:rPr>
          <w:lang w:val="en-CA"/>
        </w:rPr>
        <w:t>Provide a summary of the project here.</w:t>
      </w:r>
      <w:r>
        <w:rPr>
          <w:lang w:val="en-CA"/>
        </w:rPr>
        <w:t xml:space="preserve"> </w:t>
      </w:r>
      <w:r w:rsidRPr="005E05EA">
        <w:rPr>
          <w:lang w:val="en-CA"/>
        </w:rPr>
        <w:t xml:space="preserve">Your content goes here, using the Body Text style. Please note that this template includes all the styles that you will use to create a document consistent with the CGI brand. Please view the Styles pane to access the styles available for your </w:t>
      </w:r>
      <w:proofErr w:type="gramStart"/>
      <w:r w:rsidRPr="005E05EA">
        <w:rPr>
          <w:lang w:val="en-CA"/>
        </w:rPr>
        <w:t>use.</w:t>
      </w:r>
      <w:r w:rsidR="00411178">
        <w:rPr>
          <w:lang w:val="en-CA"/>
        </w:rPr>
        <w:t>{</w:t>
      </w:r>
      <w:proofErr w:type="spellStart"/>
      <w:proofErr w:type="gramEnd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77777777" w:rsidR="00467A5F" w:rsidRPr="00B13664" w:rsidRDefault="00467A5F" w:rsidP="007E2864">
      <w:pPr>
        <w:pStyle w:val="CV-Sub-title"/>
      </w:pPr>
      <w:r w:rsidRPr="00B13664">
        <w:t>Company, Project (Dates mm/</w:t>
      </w:r>
      <w:proofErr w:type="spellStart"/>
      <w:r w:rsidRPr="00B13664">
        <w:t>yy</w:t>
      </w:r>
      <w:proofErr w:type="spellEnd"/>
      <w:r w:rsidRPr="00B13664">
        <w:t xml:space="preserve"> to mm/</w:t>
      </w:r>
      <w:proofErr w:type="spellStart"/>
      <w:r w:rsidRPr="00B13664">
        <w:t>yy</w:t>
      </w:r>
      <w:proofErr w:type="spellEnd"/>
      <w:r w:rsidRPr="00B13664">
        <w:t>)</w:t>
      </w:r>
    </w:p>
    <w:p w14:paraId="2236738D" w14:textId="77777777" w:rsidR="00467A5F" w:rsidRPr="008F7020" w:rsidRDefault="00467A5F" w:rsidP="004549F9">
      <w:pPr>
        <w:pStyle w:val="ListBullet1"/>
      </w:pPr>
      <w:r w:rsidRPr="008F7020">
        <w:t>Provide a brief project description in a short paragraph or your tasks</w:t>
      </w:r>
    </w:p>
    <w:p w14:paraId="1DFB9CE6" w14:textId="77777777" w:rsidR="00467A5F" w:rsidRPr="008F7020" w:rsidRDefault="00467A5F" w:rsidP="004549F9">
      <w:pPr>
        <w:pStyle w:val="ListBullet1"/>
      </w:pPr>
      <w:r w:rsidRPr="008F7020">
        <w:t>Provide a brief project description in a short paragraph or your tasks</w:t>
      </w:r>
    </w:p>
    <w:p w14:paraId="58BEF1A1" w14:textId="77777777" w:rsidR="00467A5F" w:rsidRDefault="00467A5F" w:rsidP="004549F9">
      <w:pPr>
        <w:pStyle w:val="ListBullet1"/>
      </w:pPr>
      <w:r w:rsidRPr="008F7020">
        <w:t>Provide a brief project description in a short paragraph or your tasks</w:t>
      </w:r>
    </w:p>
    <w:p w14:paraId="304891AB" w14:textId="77777777" w:rsidR="005E05EA" w:rsidRPr="008F7020" w:rsidRDefault="005E05EA" w:rsidP="004549F9">
      <w:pPr>
        <w:pStyle w:val="ListBullet1"/>
      </w:pPr>
      <w:r w:rsidRPr="005E05EA">
        <w:rPr>
          <w:lang w:val="en-CA"/>
        </w:rPr>
        <w:t>Provide a brief project description in a short paragraph or your tasks</w:t>
      </w:r>
    </w:p>
    <w:p w14:paraId="6B092157" w14:textId="77777777" w:rsidR="00467A5F" w:rsidRPr="00372BFD" w:rsidRDefault="00467A5F" w:rsidP="00372BFD">
      <w:pPr>
        <w:pStyle w:val="CV-Sub-title"/>
      </w:pPr>
      <w:r w:rsidRPr="00372BFD">
        <w:t>Company, Project (Dates mm/</w:t>
      </w:r>
      <w:proofErr w:type="spellStart"/>
      <w:r w:rsidRPr="00372BFD">
        <w:t>yy</w:t>
      </w:r>
      <w:proofErr w:type="spellEnd"/>
      <w:r w:rsidRPr="00372BFD">
        <w:t xml:space="preserve"> to mm/</w:t>
      </w:r>
      <w:proofErr w:type="spellStart"/>
      <w:r w:rsidRPr="00372BFD">
        <w:t>yy</w:t>
      </w:r>
      <w:proofErr w:type="spellEnd"/>
      <w:r w:rsidRPr="00372BFD">
        <w:t>)</w:t>
      </w:r>
    </w:p>
    <w:p w14:paraId="5850E6BD" w14:textId="77777777" w:rsidR="00467A5F" w:rsidRPr="00B13664" w:rsidRDefault="00467A5F" w:rsidP="004549F9">
      <w:pPr>
        <w:pStyle w:val="ListBullet1"/>
        <w:rPr>
          <w:lang w:val="en-CA"/>
        </w:rPr>
      </w:pPr>
      <w:r w:rsidRPr="00B13664">
        <w:rPr>
          <w:lang w:val="en-CA"/>
        </w:rPr>
        <w:t>Provide a brief project description in a short paragraph or your tasks</w:t>
      </w:r>
    </w:p>
    <w:p w14:paraId="32B0BC4C" w14:textId="77777777" w:rsidR="00467A5F" w:rsidRPr="00B13664" w:rsidRDefault="00467A5F" w:rsidP="004549F9">
      <w:pPr>
        <w:pStyle w:val="ListBullet1"/>
        <w:rPr>
          <w:lang w:val="en-CA"/>
        </w:rPr>
      </w:pPr>
      <w:r w:rsidRPr="00B13664">
        <w:rPr>
          <w:lang w:val="en-CA"/>
        </w:rPr>
        <w:t>Provide a brief project description in a short paragraph or your tasks</w:t>
      </w:r>
    </w:p>
    <w:p w14:paraId="41348F11" w14:textId="77777777" w:rsidR="00467A5F" w:rsidRDefault="00467A5F" w:rsidP="004549F9">
      <w:pPr>
        <w:pStyle w:val="ListBullet1"/>
        <w:rPr>
          <w:lang w:val="en-CA"/>
        </w:rPr>
      </w:pPr>
      <w:r w:rsidRPr="00B13664">
        <w:rPr>
          <w:lang w:val="en-CA"/>
        </w:rPr>
        <w:t>Provide a brief project description in a short paragraph or your tasks</w:t>
      </w:r>
    </w:p>
    <w:p w14:paraId="186168C1" w14:textId="77777777" w:rsidR="005E05EA" w:rsidRPr="00B13664" w:rsidRDefault="005E05EA" w:rsidP="004549F9">
      <w:pPr>
        <w:pStyle w:val="ListBullet1"/>
        <w:rPr>
          <w:lang w:val="en-CA"/>
        </w:rPr>
      </w:pPr>
      <w:r w:rsidRPr="005E05EA">
        <w:rPr>
          <w:lang w:val="en-CA"/>
        </w:rPr>
        <w:t>Provide a brief project description in a short paragraph or your tasks</w:t>
      </w:r>
    </w:p>
    <w:p w14:paraId="6BFC64F7" w14:textId="77777777" w:rsidR="00467A5F" w:rsidRPr="00372BFD" w:rsidRDefault="00467A5F" w:rsidP="00372BFD">
      <w:pPr>
        <w:pStyle w:val="CV-Sub-title"/>
      </w:pPr>
      <w:r w:rsidRPr="00372BFD">
        <w:t>Company, Project (Dates mm/</w:t>
      </w:r>
      <w:proofErr w:type="spellStart"/>
      <w:r w:rsidRPr="00372BFD">
        <w:t>yy</w:t>
      </w:r>
      <w:proofErr w:type="spellEnd"/>
      <w:r w:rsidRPr="00372BFD">
        <w:t xml:space="preserve"> to mm/</w:t>
      </w:r>
      <w:proofErr w:type="spellStart"/>
      <w:r w:rsidRPr="00372BFD">
        <w:t>yy</w:t>
      </w:r>
      <w:proofErr w:type="spellEnd"/>
      <w:r w:rsidRPr="00372BFD">
        <w:t>)</w:t>
      </w:r>
    </w:p>
    <w:p w14:paraId="4CBA420E" w14:textId="77777777" w:rsidR="00467A5F" w:rsidRPr="00B13664" w:rsidRDefault="00467A5F" w:rsidP="004549F9">
      <w:pPr>
        <w:pStyle w:val="ListBullet1"/>
        <w:rPr>
          <w:lang w:val="en-CA"/>
        </w:rPr>
      </w:pPr>
      <w:r w:rsidRPr="00B13664">
        <w:rPr>
          <w:lang w:val="en-CA"/>
        </w:rPr>
        <w:t>Provide a brief project description in a short paragraph or your tasks</w:t>
      </w:r>
    </w:p>
    <w:p w14:paraId="2084E356" w14:textId="77777777" w:rsidR="00467A5F" w:rsidRPr="00B13664" w:rsidRDefault="00467A5F" w:rsidP="004549F9">
      <w:pPr>
        <w:pStyle w:val="ListBullet1"/>
        <w:rPr>
          <w:lang w:val="en-CA"/>
        </w:rPr>
      </w:pPr>
      <w:r w:rsidRPr="00B13664">
        <w:rPr>
          <w:lang w:val="en-CA"/>
        </w:rPr>
        <w:t>Provide a brief project description in a short paragraph or your tasks</w:t>
      </w:r>
    </w:p>
    <w:p w14:paraId="25122253" w14:textId="77777777" w:rsidR="008E6E3F" w:rsidRDefault="00467A5F" w:rsidP="004549F9">
      <w:pPr>
        <w:pStyle w:val="ListBullet1"/>
        <w:rPr>
          <w:lang w:val="en-CA"/>
        </w:rPr>
      </w:pPr>
      <w:r w:rsidRPr="005E05EA">
        <w:rPr>
          <w:lang w:val="en-CA"/>
        </w:rPr>
        <w:t>Provide a brief project description in a short paragraph or your tasks</w:t>
      </w:r>
    </w:p>
    <w:p w14:paraId="43BB99F3" w14:textId="77777777" w:rsidR="005E05EA" w:rsidRDefault="005E05EA" w:rsidP="004549F9">
      <w:pPr>
        <w:pStyle w:val="ListBullet1"/>
        <w:rPr>
          <w:lang w:val="en-CA"/>
        </w:rPr>
      </w:pPr>
      <w:r w:rsidRPr="005E05EA">
        <w:rPr>
          <w:lang w:val="en-CA"/>
        </w:rPr>
        <w:t>Provide a brief project description in a short paragraph or your tasks</w:t>
      </w:r>
    </w:p>
    <w:p w14:paraId="0F0DEA47" w14:textId="77777777" w:rsidR="003B247D" w:rsidRPr="00372BFD" w:rsidRDefault="003B247D" w:rsidP="003B247D">
      <w:pPr>
        <w:pStyle w:val="CV-Sub-title"/>
      </w:pPr>
      <w:r w:rsidRPr="00372BFD">
        <w:t>Company, Project (Dates mm/</w:t>
      </w:r>
      <w:proofErr w:type="spellStart"/>
      <w:r w:rsidRPr="00372BFD">
        <w:t>yy</w:t>
      </w:r>
      <w:proofErr w:type="spellEnd"/>
      <w:r w:rsidRPr="00372BFD">
        <w:t xml:space="preserve"> to mm/</w:t>
      </w:r>
      <w:proofErr w:type="spellStart"/>
      <w:r w:rsidRPr="00372BFD">
        <w:t>yy</w:t>
      </w:r>
      <w:proofErr w:type="spellEnd"/>
      <w:r w:rsidRPr="00372BFD">
        <w:t>)</w:t>
      </w:r>
    </w:p>
    <w:p w14:paraId="23E167F5" w14:textId="77777777" w:rsidR="003B247D" w:rsidRPr="00B13664" w:rsidRDefault="003B247D" w:rsidP="004549F9">
      <w:pPr>
        <w:pStyle w:val="ListBullet1"/>
        <w:rPr>
          <w:lang w:val="en-CA"/>
        </w:rPr>
      </w:pPr>
      <w:r w:rsidRPr="00B13664">
        <w:rPr>
          <w:lang w:val="en-CA"/>
        </w:rPr>
        <w:t>Provide a brief project description in a short paragraph or your tasks</w:t>
      </w:r>
    </w:p>
    <w:p w14:paraId="195DE465" w14:textId="77777777" w:rsidR="003B247D" w:rsidRPr="00B13664" w:rsidRDefault="003B247D" w:rsidP="004549F9">
      <w:pPr>
        <w:pStyle w:val="ListBullet1"/>
        <w:rPr>
          <w:lang w:val="en-CA"/>
        </w:rPr>
      </w:pPr>
      <w:r w:rsidRPr="00B13664">
        <w:rPr>
          <w:lang w:val="en-CA"/>
        </w:rPr>
        <w:lastRenderedPageBreak/>
        <w:t>Provide a brief project description in a short paragraph or your tasks</w:t>
      </w:r>
    </w:p>
    <w:p w14:paraId="420FA79F" w14:textId="77777777" w:rsidR="003B247D" w:rsidRDefault="003B247D" w:rsidP="004549F9">
      <w:pPr>
        <w:pStyle w:val="ListBullet1"/>
        <w:rPr>
          <w:lang w:val="en-CA"/>
        </w:rPr>
      </w:pPr>
      <w:r w:rsidRPr="005E05EA">
        <w:rPr>
          <w:lang w:val="en-CA"/>
        </w:rPr>
        <w:t>Provide a brief project description in a short paragraph or your tasks</w:t>
      </w:r>
    </w:p>
    <w:p w14:paraId="6D9E49B0" w14:textId="77777777" w:rsidR="003B247D" w:rsidRPr="005E05EA" w:rsidRDefault="003B247D" w:rsidP="004549F9">
      <w:pPr>
        <w:pStyle w:val="ListBullet1"/>
        <w:rPr>
          <w:lang w:val="en-CA"/>
        </w:rPr>
      </w:pPr>
      <w:r w:rsidRPr="005E05EA">
        <w:rPr>
          <w:lang w:val="en-CA"/>
        </w:rPr>
        <w:t>Provide a brief project description in a short paragraph or your tasks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77777777" w:rsidR="005E05EA" w:rsidRPr="00B13664" w:rsidRDefault="005E05EA" w:rsidP="004549F9">
      <w:pPr>
        <w:pStyle w:val="ListBullet1"/>
        <w:rPr>
          <w:lang w:val="en-CA"/>
        </w:rPr>
      </w:pPr>
      <w:r w:rsidRPr="00B13664">
        <w:rPr>
          <w:lang w:val="en-CA"/>
        </w:rPr>
        <w:t>Insert degree and specialty, Institution</w:t>
      </w:r>
    </w:p>
    <w:p w14:paraId="5E1BCE34" w14:textId="77777777" w:rsidR="005E05EA" w:rsidRPr="008F7020" w:rsidRDefault="005E05EA" w:rsidP="004549F9">
      <w:pPr>
        <w:pStyle w:val="ListBullet1"/>
        <w:rPr>
          <w:lang w:val="en-CA"/>
        </w:rPr>
      </w:pPr>
      <w:r w:rsidRPr="00B13664">
        <w:rPr>
          <w:lang w:val="en-CA"/>
        </w:rPr>
        <w:t>Insert degree and specialty, Institution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1EC5CB4A" w14:textId="77777777" w:rsidR="005E05EA" w:rsidRPr="00B13664" w:rsidRDefault="005E05EA" w:rsidP="004549F9">
      <w:pPr>
        <w:pStyle w:val="ListBullet1"/>
        <w:rPr>
          <w:lang w:val="en-CA"/>
        </w:rPr>
      </w:pPr>
      <w:r w:rsidRPr="00B13664">
        <w:rPr>
          <w:lang w:val="en-CA"/>
        </w:rPr>
        <w:t>Insert training and certification</w:t>
      </w:r>
    </w:p>
    <w:p w14:paraId="25149832" w14:textId="77777777" w:rsidR="005E05EA" w:rsidRDefault="005E05EA" w:rsidP="004549F9">
      <w:pPr>
        <w:pStyle w:val="ListBullet1"/>
        <w:rPr>
          <w:lang w:val="en-CA"/>
        </w:rPr>
      </w:pPr>
      <w:r w:rsidRPr="00B13664">
        <w:rPr>
          <w:lang w:val="en-CA"/>
        </w:rPr>
        <w:t>Insert training and certification</w:t>
      </w:r>
    </w:p>
    <w:p w14:paraId="221F867D" w14:textId="77777777" w:rsidR="005E05EA" w:rsidRPr="00B13664" w:rsidRDefault="005E05EA" w:rsidP="004549F9">
      <w:pPr>
        <w:pStyle w:val="ListBullet1"/>
        <w:rPr>
          <w:lang w:val="en-CA"/>
        </w:rPr>
      </w:pPr>
      <w:r w:rsidRPr="00B13664">
        <w:rPr>
          <w:lang w:val="en-CA"/>
        </w:rPr>
        <w:t>Insert training and certification</w:t>
      </w:r>
    </w:p>
    <w:p w14:paraId="2E773876" w14:textId="77777777" w:rsidR="005E05EA" w:rsidRPr="00B13664" w:rsidRDefault="005E05EA" w:rsidP="004549F9">
      <w:pPr>
        <w:pStyle w:val="ListBullet1"/>
        <w:rPr>
          <w:lang w:val="en-CA"/>
        </w:rPr>
      </w:pPr>
      <w:r w:rsidRPr="00B13664">
        <w:rPr>
          <w:lang w:val="en-CA"/>
        </w:rPr>
        <w:t>Insert training and certification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t>Industry experience</w:t>
            </w:r>
          </w:p>
          <w:p w14:paraId="434309DE" w14:textId="77777777" w:rsidR="008F7020" w:rsidRPr="007E2864" w:rsidRDefault="008F7020" w:rsidP="004549F9">
            <w:pPr>
              <w:pStyle w:val="ListBullet1"/>
            </w:pPr>
            <w:r w:rsidRPr="007E2864">
              <w:t>Sector name</w:t>
            </w:r>
          </w:p>
          <w:p w14:paraId="7DDE6EA6" w14:textId="77777777" w:rsidR="008F7020" w:rsidRPr="007E2864" w:rsidRDefault="008F7020" w:rsidP="004549F9">
            <w:pPr>
              <w:pStyle w:val="ListBullet1"/>
            </w:pPr>
            <w:r w:rsidRPr="007E2864">
              <w:t>Sector name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332294CE" w14:textId="77777777" w:rsidR="008F7020" w:rsidRPr="007E2864" w:rsidRDefault="008F7020" w:rsidP="004549F9">
            <w:pPr>
              <w:pStyle w:val="ListBullet1"/>
            </w:pPr>
            <w:r w:rsidRPr="007E2864">
              <w:t>Tech specialization</w:t>
            </w:r>
          </w:p>
          <w:p w14:paraId="50B36320" w14:textId="77777777" w:rsidR="008F7020" w:rsidRDefault="008F7020" w:rsidP="004549F9">
            <w:pPr>
              <w:pStyle w:val="ListBullet1"/>
            </w:pPr>
            <w:r w:rsidRPr="007E2864">
              <w:t>Tech specialization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38151CFE" w14:textId="77777777" w:rsidR="005E05EA" w:rsidRPr="007E2864" w:rsidRDefault="005E05EA" w:rsidP="004549F9">
            <w:pPr>
              <w:pStyle w:val="ListBullet1"/>
            </w:pPr>
            <w:r w:rsidRPr="007E2864">
              <w:t>Area of expertise</w:t>
            </w:r>
          </w:p>
          <w:p w14:paraId="1D05FDD7" w14:textId="77777777" w:rsidR="005E05EA" w:rsidRPr="008F7020" w:rsidRDefault="005E05EA" w:rsidP="004549F9">
            <w:pPr>
              <w:pStyle w:val="ListBullet1"/>
            </w:pPr>
            <w:r w:rsidRPr="007E2864">
              <w:t>Area of expertise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D744E12" w14:textId="77777777" w:rsidR="008F7020" w:rsidRPr="007E2864" w:rsidRDefault="008F7020" w:rsidP="004549F9">
            <w:pPr>
              <w:pStyle w:val="ListBullet1"/>
            </w:pPr>
            <w:r w:rsidRPr="007E2864">
              <w:t>Environment</w:t>
            </w:r>
          </w:p>
          <w:p w14:paraId="11E3D079" w14:textId="77777777" w:rsidR="008F7020" w:rsidRPr="007E2864" w:rsidRDefault="008F7020" w:rsidP="004549F9">
            <w:pPr>
              <w:pStyle w:val="ListBullet1"/>
            </w:pPr>
            <w:r w:rsidRPr="007E2864">
              <w:t>Environment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77850C2A" w14:textId="77777777" w:rsidR="008F7020" w:rsidRPr="007E2864" w:rsidRDefault="008F7020" w:rsidP="004549F9">
            <w:pPr>
              <w:pStyle w:val="ListBullet1"/>
            </w:pPr>
            <w:r w:rsidRPr="007E2864">
              <w:t>Tool or software</w:t>
            </w:r>
          </w:p>
          <w:p w14:paraId="46308F2F" w14:textId="77777777" w:rsidR="008F7020" w:rsidRPr="007E2864" w:rsidRDefault="008F7020" w:rsidP="004549F9">
            <w:pPr>
              <w:pStyle w:val="ListBullet1"/>
            </w:pPr>
            <w:r w:rsidRPr="007E2864">
              <w:t xml:space="preserve">Tool or software 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B9901D2" w14:textId="77777777" w:rsidR="008F7020" w:rsidRPr="007E2864" w:rsidRDefault="008F7020" w:rsidP="004549F9">
            <w:pPr>
              <w:pStyle w:val="ListBullet1"/>
            </w:pPr>
            <w:r w:rsidRPr="007E2864">
              <w:t>Language</w:t>
            </w:r>
          </w:p>
          <w:p w14:paraId="07E7991A" w14:textId="77777777" w:rsidR="008F7020" w:rsidRPr="007E2864" w:rsidRDefault="008F7020" w:rsidP="004549F9">
            <w:pPr>
              <w:pStyle w:val="ListBullet1"/>
            </w:pPr>
            <w:r w:rsidRPr="007E2864">
              <w:t>Language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77777777" w:rsidR="007F0677" w:rsidRPr="00B13664" w:rsidRDefault="007F0677" w:rsidP="003F5E65">
            <w:pPr>
              <w:pStyle w:val="CV-TableHeading-Row"/>
            </w:pPr>
            <w:r w:rsidRPr="00B13664">
              <w:t xml:space="preserve">Insert text </w:t>
            </w:r>
            <w:r w:rsidRPr="003F5E65">
              <w:t>here</w:t>
            </w:r>
          </w:p>
        </w:tc>
        <w:tc>
          <w:tcPr>
            <w:tcW w:w="2197" w:type="dxa"/>
            <w:hideMark/>
          </w:tcPr>
          <w:p w14:paraId="13863A92" w14:textId="77777777" w:rsidR="007F0677" w:rsidRPr="00B13664" w:rsidRDefault="007F0677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1F81A2D8" w14:textId="77777777" w:rsidR="007F0677" w:rsidRPr="002A0732" w:rsidRDefault="002A0732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 w:rsidRPr="002A0732">
              <w:rPr>
                <w:rStyle w:val="CV-Highlightstar"/>
                <w:rFonts w:asciiTheme="minorHAnsi" w:hAnsiTheme="minorHAnsi" w:cstheme="minorBidi"/>
              </w:rPr>
              <w:t>1</w:t>
            </w:r>
          </w:p>
        </w:tc>
      </w:tr>
      <w:tr w:rsidR="007F0677" w:rsidRPr="00B13664" w14:paraId="14D41EAA" w14:textId="77777777" w:rsidTr="008F7020">
        <w:trPr>
          <w:trHeight w:val="20"/>
        </w:trPr>
        <w:tc>
          <w:tcPr>
            <w:tcW w:w="6318" w:type="dxa"/>
            <w:hideMark/>
          </w:tcPr>
          <w:p w14:paraId="7F9179DE" w14:textId="77777777" w:rsidR="007F0677" w:rsidRPr="00B13664" w:rsidRDefault="007F0677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0AFD423F" w14:textId="77777777" w:rsidR="007F0677" w:rsidRPr="00B13664" w:rsidRDefault="007F0677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30E32375" w14:textId="77777777" w:rsidR="007F0677" w:rsidRPr="002A0732" w:rsidRDefault="002A0732" w:rsidP="003F5E65">
            <w:pPr>
              <w:pStyle w:val="CV-TableHeading-Row"/>
              <w:rPr>
                <w:rStyle w:val="CV-Blankstar"/>
                <w:rFonts w:asciiTheme="minorHAnsi" w:hAnsiTheme="minorHAnsi" w:cstheme="minorBidi"/>
                <w:color w:val="5236AB" w:themeColor="accent1"/>
              </w:rPr>
            </w:pPr>
            <w:r w:rsidRPr="002A0732">
              <w:rPr>
                <w:rStyle w:val="CV-Highlightstar"/>
                <w:rFonts w:asciiTheme="minorHAnsi" w:hAnsiTheme="minorHAnsi" w:cstheme="minorBidi"/>
              </w:rPr>
              <w:t>2</w:t>
            </w:r>
          </w:p>
        </w:tc>
      </w:tr>
      <w:tr w:rsidR="007F0677" w:rsidRPr="00B13664" w14:paraId="654B22D0" w14:textId="77777777" w:rsidTr="008F7020">
        <w:trPr>
          <w:trHeight w:val="20"/>
        </w:trPr>
        <w:tc>
          <w:tcPr>
            <w:tcW w:w="6318" w:type="dxa"/>
            <w:hideMark/>
          </w:tcPr>
          <w:p w14:paraId="28A92D76" w14:textId="77777777" w:rsidR="007F0677" w:rsidRPr="00B13664" w:rsidRDefault="007F0677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7D41C934" w14:textId="77777777" w:rsidR="007F0677" w:rsidRPr="00B13664" w:rsidRDefault="007F0677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5FD0B8B7" w14:textId="77777777" w:rsidR="007F0677" w:rsidRPr="002A0732" w:rsidRDefault="002A0732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 w:rsidRPr="002A0732">
              <w:rPr>
                <w:rStyle w:val="CV-Highlightstar"/>
                <w:rFonts w:asciiTheme="minorHAnsi" w:hAnsiTheme="minorHAnsi" w:cstheme="minorBidi"/>
              </w:rPr>
              <w:t>3</w:t>
            </w:r>
          </w:p>
        </w:tc>
      </w:tr>
      <w:tr w:rsidR="007F0677" w:rsidRPr="00B13664" w14:paraId="3CCD87C9" w14:textId="77777777" w:rsidTr="008F7020">
        <w:trPr>
          <w:trHeight w:val="20"/>
        </w:trPr>
        <w:tc>
          <w:tcPr>
            <w:tcW w:w="6318" w:type="dxa"/>
            <w:hideMark/>
          </w:tcPr>
          <w:p w14:paraId="0E8379B4" w14:textId="77777777" w:rsidR="007F0677" w:rsidRPr="00B13664" w:rsidRDefault="007F0677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64E0B6B2" w14:textId="77777777" w:rsidR="007F0677" w:rsidRPr="00B13664" w:rsidRDefault="007F0677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1BCDAF5F" w14:textId="77777777" w:rsidR="007F0677" w:rsidRPr="002A0732" w:rsidRDefault="002A0732" w:rsidP="003F5E65">
            <w:pPr>
              <w:pStyle w:val="CV-TableHeading-Row"/>
              <w:rPr>
                <w:rStyle w:val="CV-Blankstar"/>
                <w:rFonts w:asciiTheme="minorHAnsi" w:hAnsiTheme="minorHAnsi" w:cstheme="minorBidi"/>
                <w:color w:val="5236AB" w:themeColor="accent1"/>
              </w:rPr>
            </w:pPr>
            <w:r w:rsidRPr="002A0732">
              <w:rPr>
                <w:rStyle w:val="CV-Highlightstar"/>
                <w:rFonts w:asciiTheme="minorHAnsi" w:hAnsiTheme="minorHAnsi" w:cstheme="minorBidi"/>
              </w:rPr>
              <w:t>4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2A0732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3225E1DE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7256BF3D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1</w:t>
            </w:r>
          </w:p>
        </w:tc>
      </w:tr>
      <w:tr w:rsidR="002A0732" w:rsidRPr="00B13664" w14:paraId="519EBC33" w14:textId="77777777" w:rsidTr="008F7020">
        <w:trPr>
          <w:trHeight w:val="20"/>
        </w:trPr>
        <w:tc>
          <w:tcPr>
            <w:tcW w:w="6318" w:type="dxa"/>
            <w:hideMark/>
          </w:tcPr>
          <w:p w14:paraId="09A33A51" w14:textId="77777777" w:rsidR="002A0732" w:rsidRPr="00B13664" w:rsidRDefault="002A0732" w:rsidP="003F5E65">
            <w:pPr>
              <w:pStyle w:val="CV-TableHeading-Row"/>
            </w:pPr>
            <w:r w:rsidRPr="00B13664">
              <w:lastRenderedPageBreak/>
              <w:t>Insert text here</w:t>
            </w:r>
          </w:p>
        </w:tc>
        <w:tc>
          <w:tcPr>
            <w:tcW w:w="2197" w:type="dxa"/>
            <w:hideMark/>
          </w:tcPr>
          <w:p w14:paraId="5600F078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7D160A86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2</w:t>
            </w:r>
          </w:p>
        </w:tc>
      </w:tr>
      <w:tr w:rsidR="002A0732" w:rsidRPr="00B13664" w14:paraId="78F0E6CF" w14:textId="77777777" w:rsidTr="008F7020">
        <w:trPr>
          <w:trHeight w:val="20"/>
        </w:trPr>
        <w:tc>
          <w:tcPr>
            <w:tcW w:w="6318" w:type="dxa"/>
            <w:hideMark/>
          </w:tcPr>
          <w:p w14:paraId="51A6E4BE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0AA21C4D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08247032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3</w:t>
            </w:r>
          </w:p>
        </w:tc>
      </w:tr>
      <w:tr w:rsidR="002A0732" w:rsidRPr="00B13664" w14:paraId="65E5F7F0" w14:textId="77777777" w:rsidTr="008F7020">
        <w:trPr>
          <w:trHeight w:val="20"/>
        </w:trPr>
        <w:tc>
          <w:tcPr>
            <w:tcW w:w="6318" w:type="dxa"/>
            <w:hideMark/>
          </w:tcPr>
          <w:p w14:paraId="4CD37953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67E2552B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70EA41AA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4</w:t>
            </w:r>
          </w:p>
        </w:tc>
      </w:tr>
      <w:tr w:rsidR="00B13FB5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B13FB5" w:rsidRPr="00B13664" w:rsidRDefault="00B13FB5" w:rsidP="003F5E65">
            <w:pPr>
              <w:pStyle w:val="CV-TableSubtitleColumn"/>
            </w:pPr>
            <w:r w:rsidRPr="00B13664">
              <w:t>IT disciplines</w:t>
            </w:r>
          </w:p>
        </w:tc>
      </w:tr>
      <w:tr w:rsidR="002A0732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195A0CFA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2EB082DA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1</w:t>
            </w:r>
          </w:p>
        </w:tc>
      </w:tr>
      <w:tr w:rsidR="002A0732" w:rsidRPr="00B13664" w14:paraId="4AB013AB" w14:textId="77777777" w:rsidTr="008F7020">
        <w:trPr>
          <w:trHeight w:val="20"/>
        </w:trPr>
        <w:tc>
          <w:tcPr>
            <w:tcW w:w="6318" w:type="dxa"/>
            <w:hideMark/>
          </w:tcPr>
          <w:p w14:paraId="2FA11394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5178D1C2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2313D3C6" w14:textId="77777777" w:rsidR="002A0732" w:rsidRPr="00DE7AFE" w:rsidRDefault="002A0732" w:rsidP="00DE7AFE">
            <w:pPr>
              <w:pStyle w:val="Header"/>
              <w:spacing w:before="120" w:after="80" w:line="288" w:lineRule="auto"/>
              <w:rPr>
                <w:rStyle w:val="CV-Highlightstar"/>
              </w:rPr>
            </w:pPr>
            <w:r w:rsidRPr="00DE7AFE">
              <w:rPr>
                <w:rStyle w:val="CV-Highlightstar"/>
              </w:rPr>
              <w:t>2</w:t>
            </w:r>
          </w:p>
        </w:tc>
      </w:tr>
      <w:tr w:rsidR="002A0732" w:rsidRPr="00B13664" w14:paraId="42D249FE" w14:textId="77777777" w:rsidTr="008F7020">
        <w:trPr>
          <w:trHeight w:val="20"/>
        </w:trPr>
        <w:tc>
          <w:tcPr>
            <w:tcW w:w="6318" w:type="dxa"/>
            <w:hideMark/>
          </w:tcPr>
          <w:p w14:paraId="5FEF5E90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7D0B932D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401A0F85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3</w:t>
            </w:r>
          </w:p>
        </w:tc>
      </w:tr>
      <w:tr w:rsidR="002A0732" w:rsidRPr="00B13664" w14:paraId="1D2A456B" w14:textId="77777777" w:rsidTr="008F7020">
        <w:trPr>
          <w:trHeight w:val="20"/>
        </w:trPr>
        <w:tc>
          <w:tcPr>
            <w:tcW w:w="6318" w:type="dxa"/>
            <w:hideMark/>
          </w:tcPr>
          <w:p w14:paraId="186D6599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37DF6DA2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117DAB88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4</w:t>
            </w:r>
          </w:p>
        </w:tc>
      </w:tr>
      <w:tr w:rsidR="00B13FB5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B13FB5" w:rsidRPr="00B13664" w:rsidRDefault="00B13FB5" w:rsidP="003F5E65">
            <w:pPr>
              <w:pStyle w:val="CV-TableSubtitleColumn"/>
            </w:pPr>
            <w:r w:rsidRPr="00B13664">
              <w:t>Industry knowledge</w:t>
            </w:r>
          </w:p>
        </w:tc>
      </w:tr>
      <w:tr w:rsidR="002A0732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16F0546D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1CE3873B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1</w:t>
            </w:r>
          </w:p>
        </w:tc>
      </w:tr>
      <w:tr w:rsidR="002A0732" w:rsidRPr="00B13664" w14:paraId="5E6120E4" w14:textId="77777777" w:rsidTr="008F7020">
        <w:trPr>
          <w:trHeight w:val="20"/>
        </w:trPr>
        <w:tc>
          <w:tcPr>
            <w:tcW w:w="6318" w:type="dxa"/>
            <w:hideMark/>
          </w:tcPr>
          <w:p w14:paraId="0A5E1453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563E6528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32BB816E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2</w:t>
            </w:r>
          </w:p>
        </w:tc>
      </w:tr>
      <w:tr w:rsidR="00B13FB5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B13FB5" w:rsidRPr="00B13664" w:rsidRDefault="00B13FB5" w:rsidP="003F5E65">
            <w:pPr>
              <w:pStyle w:val="CV-TableSubtitleColumn"/>
            </w:pPr>
            <w:r w:rsidRPr="00B13664">
              <w:t>Other relevant skills</w:t>
            </w:r>
          </w:p>
        </w:tc>
      </w:tr>
      <w:tr w:rsidR="002A0732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111631E0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1B841227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1</w:t>
            </w:r>
          </w:p>
        </w:tc>
      </w:tr>
      <w:tr w:rsidR="002A0732" w:rsidRPr="00B13664" w14:paraId="71819F73" w14:textId="77777777" w:rsidTr="008F7020">
        <w:trPr>
          <w:trHeight w:val="20"/>
        </w:trPr>
        <w:tc>
          <w:tcPr>
            <w:tcW w:w="6318" w:type="dxa"/>
            <w:hideMark/>
          </w:tcPr>
          <w:p w14:paraId="3E742A9A" w14:textId="77777777" w:rsidR="002A0732" w:rsidRPr="00B13664" w:rsidRDefault="002A0732" w:rsidP="003F5E65">
            <w:pPr>
              <w:pStyle w:val="CV-TableHeading-Row"/>
            </w:pPr>
            <w:r w:rsidRPr="00B13664">
              <w:t>Insert text here</w:t>
            </w:r>
          </w:p>
        </w:tc>
        <w:tc>
          <w:tcPr>
            <w:tcW w:w="2197" w:type="dxa"/>
            <w:hideMark/>
          </w:tcPr>
          <w:p w14:paraId="099325AC" w14:textId="77777777" w:rsidR="002A0732" w:rsidRPr="00B13664" w:rsidRDefault="002A0732" w:rsidP="003F5E65">
            <w:pPr>
              <w:pStyle w:val="CV-TableHeading-Row"/>
            </w:pPr>
            <w:r w:rsidRPr="00B13664">
              <w:t>0</w:t>
            </w:r>
          </w:p>
        </w:tc>
        <w:tc>
          <w:tcPr>
            <w:tcW w:w="1675" w:type="dxa"/>
            <w:hideMark/>
          </w:tcPr>
          <w:p w14:paraId="6D18F526" w14:textId="77777777" w:rsidR="002A0732" w:rsidRPr="00DE7AFE" w:rsidRDefault="002A0732" w:rsidP="003F5E65">
            <w:pPr>
              <w:pStyle w:val="CV-TableHeading-Row"/>
              <w:rPr>
                <w:rStyle w:val="CV-Highlightstar"/>
              </w:rPr>
            </w:pPr>
            <w:r w:rsidRPr="00DE7AFE">
              <w:rPr>
                <w:rStyle w:val="CV-Highlightstar"/>
              </w:rPr>
              <w:t>2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p>
      <w:r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</w:r>
    </w:p>
    <w:p>
      <w:r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</w:r>
    </w:p>
    <w:p>
      <w:r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</w:r>
    </w:p>
    <w:p>
      <w:r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</w:r>
    </w:p>
    <w:p>
      <w:r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</w:r>
    </w:p>
    <w:p>
      <w:r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</w:r>
    </w:p>
    <w:p>
      <w:r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  <w:br/>
        <w:t>{begin_cgi_exp}{sector}, Project description (Dates mm/yy to mm/yy)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338F8" w14:textId="77777777" w:rsidR="00FC3742" w:rsidRDefault="00FC3742" w:rsidP="0068333A">
      <w:pPr>
        <w:spacing w:after="0" w:line="240" w:lineRule="auto"/>
      </w:pPr>
      <w:r>
        <w:separator/>
      </w:r>
    </w:p>
    <w:p w14:paraId="574D7449" w14:textId="77777777" w:rsidR="00FC3742" w:rsidRDefault="00FC3742"/>
  </w:endnote>
  <w:endnote w:type="continuationSeparator" w:id="0">
    <w:p w14:paraId="40269CFE" w14:textId="77777777" w:rsidR="00FC3742" w:rsidRDefault="00FC3742" w:rsidP="0068333A">
      <w:pPr>
        <w:spacing w:after="0" w:line="240" w:lineRule="auto"/>
      </w:pPr>
      <w:r>
        <w:continuationSeparator/>
      </w:r>
    </w:p>
    <w:p w14:paraId="2461912B" w14:textId="77777777" w:rsidR="00FC3742" w:rsidRDefault="00FC3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3268BC38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A8259F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379A3BDB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8259F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8BE09" w14:textId="77777777" w:rsidR="00FC3742" w:rsidRDefault="00FC3742" w:rsidP="0068333A">
      <w:pPr>
        <w:spacing w:after="0" w:line="240" w:lineRule="auto"/>
      </w:pPr>
      <w:r>
        <w:separator/>
      </w:r>
    </w:p>
    <w:p w14:paraId="5AEF25DA" w14:textId="77777777" w:rsidR="00FC3742" w:rsidRDefault="00FC3742"/>
  </w:footnote>
  <w:footnote w:type="continuationSeparator" w:id="0">
    <w:p w14:paraId="4C05C1F5" w14:textId="77777777" w:rsidR="00FC3742" w:rsidRDefault="00FC3742" w:rsidP="0068333A">
      <w:pPr>
        <w:spacing w:after="0" w:line="240" w:lineRule="auto"/>
      </w:pPr>
      <w:r>
        <w:continuationSeparator/>
      </w:r>
    </w:p>
    <w:p w14:paraId="13EEB50A" w14:textId="77777777" w:rsidR="00FC3742" w:rsidRDefault="00FC37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4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3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19"/>
  </w:num>
  <w:num w:numId="5" w16cid:durableId="627399347">
    <w:abstractNumId w:val="12"/>
  </w:num>
  <w:num w:numId="6" w16cid:durableId="1487236675">
    <w:abstractNumId w:val="16"/>
  </w:num>
  <w:num w:numId="7" w16cid:durableId="875846071">
    <w:abstractNumId w:val="17"/>
  </w:num>
  <w:num w:numId="8" w16cid:durableId="480002229">
    <w:abstractNumId w:val="5"/>
  </w:num>
  <w:num w:numId="9" w16cid:durableId="956715362">
    <w:abstractNumId w:val="7"/>
  </w:num>
  <w:num w:numId="10" w16cid:durableId="1001080091">
    <w:abstractNumId w:val="18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0"/>
  </w:num>
  <w:num w:numId="15" w16cid:durableId="1722167870">
    <w:abstractNumId w:val="4"/>
  </w:num>
  <w:num w:numId="16" w16cid:durableId="1139491526">
    <w:abstractNumId w:val="14"/>
  </w:num>
  <w:num w:numId="17" w16cid:durableId="1777170278">
    <w:abstractNumId w:val="15"/>
  </w:num>
  <w:num w:numId="18" w16cid:durableId="886332579">
    <w:abstractNumId w:val="9"/>
  </w:num>
  <w:num w:numId="19" w16cid:durableId="655720379">
    <w:abstractNumId w:val="8"/>
  </w:num>
  <w:num w:numId="20" w16cid:durableId="1804614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E7DBE"/>
    <w:rsid w:val="000F5E99"/>
    <w:rsid w:val="00115819"/>
    <w:rsid w:val="001372AA"/>
    <w:rsid w:val="00144F4B"/>
    <w:rsid w:val="00145FD9"/>
    <w:rsid w:val="00157B4D"/>
    <w:rsid w:val="001601B1"/>
    <w:rsid w:val="00162EDE"/>
    <w:rsid w:val="001648FB"/>
    <w:rsid w:val="00172EF4"/>
    <w:rsid w:val="00177E85"/>
    <w:rsid w:val="001965A4"/>
    <w:rsid w:val="001A115C"/>
    <w:rsid w:val="001B3874"/>
    <w:rsid w:val="001D5E05"/>
    <w:rsid w:val="001D6881"/>
    <w:rsid w:val="001E2B12"/>
    <w:rsid w:val="002144FA"/>
    <w:rsid w:val="00215FE2"/>
    <w:rsid w:val="00225428"/>
    <w:rsid w:val="00226AD8"/>
    <w:rsid w:val="00251057"/>
    <w:rsid w:val="00263ED4"/>
    <w:rsid w:val="00282121"/>
    <w:rsid w:val="00284E3C"/>
    <w:rsid w:val="00292A9B"/>
    <w:rsid w:val="002A0732"/>
    <w:rsid w:val="002B6889"/>
    <w:rsid w:val="002B69B8"/>
    <w:rsid w:val="002B7297"/>
    <w:rsid w:val="002C1ADE"/>
    <w:rsid w:val="002D6538"/>
    <w:rsid w:val="002D7613"/>
    <w:rsid w:val="00311E75"/>
    <w:rsid w:val="003127E2"/>
    <w:rsid w:val="00313518"/>
    <w:rsid w:val="00324F28"/>
    <w:rsid w:val="00333179"/>
    <w:rsid w:val="00362AA8"/>
    <w:rsid w:val="003630AE"/>
    <w:rsid w:val="00372BFD"/>
    <w:rsid w:val="00375643"/>
    <w:rsid w:val="003877BA"/>
    <w:rsid w:val="003A22DC"/>
    <w:rsid w:val="003B247D"/>
    <w:rsid w:val="003B25EC"/>
    <w:rsid w:val="003B4E8B"/>
    <w:rsid w:val="003B74AF"/>
    <w:rsid w:val="003D1E9C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2272"/>
    <w:rsid w:val="0042386C"/>
    <w:rsid w:val="00442DA6"/>
    <w:rsid w:val="004549F9"/>
    <w:rsid w:val="004560AC"/>
    <w:rsid w:val="004577F9"/>
    <w:rsid w:val="00462221"/>
    <w:rsid w:val="00466BAA"/>
    <w:rsid w:val="00467A5F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3AE6"/>
    <w:rsid w:val="004F5F14"/>
    <w:rsid w:val="00500644"/>
    <w:rsid w:val="00512309"/>
    <w:rsid w:val="00537A22"/>
    <w:rsid w:val="00541CD4"/>
    <w:rsid w:val="005577A9"/>
    <w:rsid w:val="0056547E"/>
    <w:rsid w:val="00574A2D"/>
    <w:rsid w:val="00574CAE"/>
    <w:rsid w:val="00580BF2"/>
    <w:rsid w:val="00583BBB"/>
    <w:rsid w:val="005922D6"/>
    <w:rsid w:val="005B2141"/>
    <w:rsid w:val="005B5A5F"/>
    <w:rsid w:val="005B5BC1"/>
    <w:rsid w:val="005B6ECD"/>
    <w:rsid w:val="005C6D6B"/>
    <w:rsid w:val="005D14CB"/>
    <w:rsid w:val="005D63D7"/>
    <w:rsid w:val="005E05EA"/>
    <w:rsid w:val="005F32AA"/>
    <w:rsid w:val="00620863"/>
    <w:rsid w:val="0062312C"/>
    <w:rsid w:val="00632D54"/>
    <w:rsid w:val="00633D2C"/>
    <w:rsid w:val="00635574"/>
    <w:rsid w:val="0063586E"/>
    <w:rsid w:val="00645DA4"/>
    <w:rsid w:val="00653C61"/>
    <w:rsid w:val="00660BF5"/>
    <w:rsid w:val="0066734F"/>
    <w:rsid w:val="0068107E"/>
    <w:rsid w:val="0068333A"/>
    <w:rsid w:val="00691468"/>
    <w:rsid w:val="00692D01"/>
    <w:rsid w:val="0069604C"/>
    <w:rsid w:val="006A44D6"/>
    <w:rsid w:val="006B4B56"/>
    <w:rsid w:val="006B5F34"/>
    <w:rsid w:val="006B7886"/>
    <w:rsid w:val="006C27A5"/>
    <w:rsid w:val="006C39FE"/>
    <w:rsid w:val="006C735A"/>
    <w:rsid w:val="006E49BB"/>
    <w:rsid w:val="007101AB"/>
    <w:rsid w:val="00734276"/>
    <w:rsid w:val="0073443F"/>
    <w:rsid w:val="007378F3"/>
    <w:rsid w:val="00737DF5"/>
    <w:rsid w:val="00772756"/>
    <w:rsid w:val="00787C72"/>
    <w:rsid w:val="00790373"/>
    <w:rsid w:val="00791911"/>
    <w:rsid w:val="007A2128"/>
    <w:rsid w:val="007B15D2"/>
    <w:rsid w:val="007C08CB"/>
    <w:rsid w:val="007C2056"/>
    <w:rsid w:val="007D4F9D"/>
    <w:rsid w:val="007D7241"/>
    <w:rsid w:val="007E2864"/>
    <w:rsid w:val="007F0677"/>
    <w:rsid w:val="007F43B9"/>
    <w:rsid w:val="007F7056"/>
    <w:rsid w:val="00805BD5"/>
    <w:rsid w:val="00825C40"/>
    <w:rsid w:val="00832B51"/>
    <w:rsid w:val="00843326"/>
    <w:rsid w:val="00852EAD"/>
    <w:rsid w:val="008537F2"/>
    <w:rsid w:val="0085397C"/>
    <w:rsid w:val="00862723"/>
    <w:rsid w:val="00862DF1"/>
    <w:rsid w:val="008A1B7B"/>
    <w:rsid w:val="008A1F34"/>
    <w:rsid w:val="008A47C4"/>
    <w:rsid w:val="008A5F14"/>
    <w:rsid w:val="008B7D9C"/>
    <w:rsid w:val="008C11AB"/>
    <w:rsid w:val="008C3C5D"/>
    <w:rsid w:val="008D69C8"/>
    <w:rsid w:val="008E6E3F"/>
    <w:rsid w:val="008F44FC"/>
    <w:rsid w:val="008F7020"/>
    <w:rsid w:val="00903039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C0206"/>
    <w:rsid w:val="009C7204"/>
    <w:rsid w:val="009D01BD"/>
    <w:rsid w:val="009D07A0"/>
    <w:rsid w:val="009D1AAB"/>
    <w:rsid w:val="009E4343"/>
    <w:rsid w:val="009F2D33"/>
    <w:rsid w:val="00A0337C"/>
    <w:rsid w:val="00A31255"/>
    <w:rsid w:val="00A464A4"/>
    <w:rsid w:val="00A57BA7"/>
    <w:rsid w:val="00A7199F"/>
    <w:rsid w:val="00A75B6A"/>
    <w:rsid w:val="00A8259F"/>
    <w:rsid w:val="00A91152"/>
    <w:rsid w:val="00AA0163"/>
    <w:rsid w:val="00AA13B6"/>
    <w:rsid w:val="00AA393E"/>
    <w:rsid w:val="00AA5488"/>
    <w:rsid w:val="00AB25D6"/>
    <w:rsid w:val="00AB33A9"/>
    <w:rsid w:val="00AB6D60"/>
    <w:rsid w:val="00AC06C8"/>
    <w:rsid w:val="00B120C3"/>
    <w:rsid w:val="00B124D6"/>
    <w:rsid w:val="00B13664"/>
    <w:rsid w:val="00B13FB5"/>
    <w:rsid w:val="00B204C9"/>
    <w:rsid w:val="00B2476A"/>
    <w:rsid w:val="00B358DB"/>
    <w:rsid w:val="00B417EB"/>
    <w:rsid w:val="00B45A46"/>
    <w:rsid w:val="00B5311E"/>
    <w:rsid w:val="00B60099"/>
    <w:rsid w:val="00B61C8E"/>
    <w:rsid w:val="00B6673C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78B5"/>
    <w:rsid w:val="00BD34D9"/>
    <w:rsid w:val="00BE6502"/>
    <w:rsid w:val="00C01CA5"/>
    <w:rsid w:val="00C04AED"/>
    <w:rsid w:val="00C118FA"/>
    <w:rsid w:val="00C2487F"/>
    <w:rsid w:val="00C27073"/>
    <w:rsid w:val="00C277D0"/>
    <w:rsid w:val="00C347F0"/>
    <w:rsid w:val="00C365A0"/>
    <w:rsid w:val="00C37989"/>
    <w:rsid w:val="00C43971"/>
    <w:rsid w:val="00C47114"/>
    <w:rsid w:val="00C504E1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E6BF2"/>
    <w:rsid w:val="00CF69C0"/>
    <w:rsid w:val="00D03C42"/>
    <w:rsid w:val="00D070D1"/>
    <w:rsid w:val="00D13653"/>
    <w:rsid w:val="00D17700"/>
    <w:rsid w:val="00D31FAF"/>
    <w:rsid w:val="00D3761B"/>
    <w:rsid w:val="00D42A2C"/>
    <w:rsid w:val="00D5064A"/>
    <w:rsid w:val="00D637F2"/>
    <w:rsid w:val="00D6493E"/>
    <w:rsid w:val="00D66AAF"/>
    <w:rsid w:val="00D81077"/>
    <w:rsid w:val="00D963E3"/>
    <w:rsid w:val="00DB269E"/>
    <w:rsid w:val="00DB489F"/>
    <w:rsid w:val="00DB622A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customXml/itemProps3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17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4</cp:revision>
  <cp:lastPrinted>2022-12-16T19:02:00Z</cp:lastPrinted>
  <dcterms:created xsi:type="dcterms:W3CDTF">2025-03-10T14:41:00Z</dcterms:created>
  <dcterms:modified xsi:type="dcterms:W3CDTF">2025-03-10T15:17:00Z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